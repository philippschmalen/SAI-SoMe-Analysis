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06F2" w14:textId="70C03CE4" w:rsidR="00807843" w:rsidRPr="000B0317" w:rsidRDefault="001C021F">
      <w:pPr>
        <w:pStyle w:val="Heading1"/>
        <w:rPr>
          <w:color w:val="00B050"/>
          <w:lang w:val="de-DE"/>
        </w:rPr>
      </w:pPr>
      <w:r w:rsidRPr="000B0317">
        <w:rPr>
          <w:color w:val="00B050"/>
          <w:lang w:val="de-DE"/>
        </w:rPr>
        <w:t xml:space="preserve">Protokoll </w:t>
      </w:r>
      <w:r w:rsidR="000B0317" w:rsidRPr="000B0317">
        <w:rPr>
          <w:color w:val="00B050"/>
          <w:lang w:val="de-DE"/>
        </w:rPr>
        <w:t xml:space="preserve">Data Science </w:t>
      </w:r>
      <w:r w:rsidR="00B2605E">
        <w:rPr>
          <w:color w:val="00B050"/>
          <w:lang w:val="de-DE"/>
        </w:rPr>
        <w:t>5</w:t>
      </w:r>
      <w:r w:rsidR="000B0317" w:rsidRPr="000B0317">
        <w:rPr>
          <w:color w:val="00B050"/>
          <w:lang w:val="de-DE"/>
        </w:rPr>
        <w:t>. Meeting</w:t>
      </w:r>
      <w:r w:rsidRPr="000B0317">
        <w:rPr>
          <w:color w:val="00B050"/>
          <w:lang w:val="de-DE"/>
        </w:rPr>
        <w:t xml:space="preserve"> – </w:t>
      </w:r>
      <w:r w:rsidR="00B2605E">
        <w:rPr>
          <w:color w:val="00B050"/>
          <w:lang w:val="de-DE"/>
        </w:rPr>
        <w:t>17.09</w:t>
      </w:r>
      <w:r w:rsidRPr="000B0317">
        <w:rPr>
          <w:color w:val="00B050"/>
          <w:lang w:val="de-DE"/>
        </w:rPr>
        <w:t>.2020</w:t>
      </w:r>
    </w:p>
    <w:p w14:paraId="746C251D" w14:textId="70720EB1" w:rsidR="00C35508" w:rsidRDefault="00B2605E" w:rsidP="00C3550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</w:pPr>
      <w: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 xml:space="preserve">Interne </w:t>
      </w:r>
      <w:proofErr w:type="spellStart"/>
      <w: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>Social</w:t>
      </w:r>
      <w:proofErr w:type="spellEnd"/>
      <w: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 xml:space="preserve"> Media Analyse</w:t>
      </w:r>
      <w:r w:rsidR="00455A5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>:</w:t>
      </w:r>
    </w:p>
    <w:p w14:paraId="0CA941DB" w14:textId="3364699A" w:rsidR="00455A57" w:rsidRDefault="00B2605E" w:rsidP="00455A5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Bis nächste Woche suchen Hendrik, Philipp und Niklas nochmal nach APIs und Tools mit grafischer Oberfläche zur Analyse von eigenen Follower-Daten (bevorzugt LinkedIn und Instagram, da wir dort die meisten Follower haben)</w:t>
      </w:r>
    </w:p>
    <w:p w14:paraId="2E340B85" w14:textId="5B4362FF" w:rsidR="00B2605E" w:rsidRPr="00455A57" w:rsidRDefault="00B2605E" w:rsidP="00455A5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Nächste Woche gehen wir das im </w:t>
      </w:r>
      <w:proofErr w:type="spellStart"/>
      <w:r>
        <w:rPr>
          <w:sz w:val="24"/>
          <w:szCs w:val="24"/>
          <w:lang w:val="de-DE"/>
        </w:rPr>
        <w:t>Weekly</w:t>
      </w:r>
      <w:proofErr w:type="spellEnd"/>
      <w:r>
        <w:rPr>
          <w:sz w:val="24"/>
          <w:szCs w:val="24"/>
          <w:lang w:val="de-DE"/>
        </w:rPr>
        <w:t xml:space="preserve"> live durch</w:t>
      </w:r>
    </w:p>
    <w:p w14:paraId="7FB75FF9" w14:textId="0411A20E" w:rsidR="000B0317" w:rsidRPr="00455A57" w:rsidRDefault="00455A57" w:rsidP="00455A5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</w:pPr>
      <w: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>Steckbriefe Mitglieder:</w:t>
      </w:r>
    </w:p>
    <w:p w14:paraId="1A918A4F" w14:textId="3D5B1CA6" w:rsidR="009B7D56" w:rsidRDefault="00B2605E" w:rsidP="00455A5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Inzwischen 10 erhalten</w:t>
      </w:r>
    </w:p>
    <w:p w14:paraId="6B66DD73" w14:textId="23484DEE" w:rsidR="00B2605E" w:rsidRDefault="00B2605E" w:rsidP="00455A5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Erste Schritte zur Analyse: Alle gehen in allen erhaltenen Steckbriefen (s. Dropbox) die 13 Felder zu Skills und Knowledge durch und bereiten die Antworten zu wiederverwendbaren Kategorien auf</w:t>
      </w:r>
    </w:p>
    <w:p w14:paraId="27E270CA" w14:textId="72409757" w:rsidR="00B2605E" w:rsidRDefault="00B2605E" w:rsidP="00455A5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Dazu gibt es ein Excel „Data </w:t>
      </w:r>
      <w:proofErr w:type="spellStart"/>
      <w:r>
        <w:rPr>
          <w:sz w:val="24"/>
          <w:szCs w:val="24"/>
          <w:lang w:val="de-DE"/>
        </w:rPr>
        <w:t>Cleaning</w:t>
      </w:r>
      <w:proofErr w:type="spellEnd"/>
      <w:r>
        <w:rPr>
          <w:sz w:val="24"/>
          <w:szCs w:val="24"/>
          <w:lang w:val="de-DE"/>
        </w:rPr>
        <w:t xml:space="preserve"> Profile </w:t>
      </w:r>
      <w:proofErr w:type="spellStart"/>
      <w:r>
        <w:rPr>
          <w:sz w:val="24"/>
          <w:szCs w:val="24"/>
          <w:lang w:val="de-DE"/>
        </w:rPr>
        <w:t>Questionnaire</w:t>
      </w:r>
      <w:proofErr w:type="spellEnd"/>
      <w:r>
        <w:rPr>
          <w:sz w:val="24"/>
          <w:szCs w:val="24"/>
          <w:lang w:val="de-DE"/>
        </w:rPr>
        <w:t>“ auf Dropbox, in das entsprechend der Beispiele in der ersten Zeile alle Begriffe korrigiert und kategorisiert werden. Die Schritte sind:</w:t>
      </w:r>
    </w:p>
    <w:p w14:paraId="32FAC9D6" w14:textId="4782D640" w:rsidR="00B2605E" w:rsidRDefault="00B2605E" w:rsidP="00B2605E">
      <w:pPr>
        <w:pStyle w:val="ListParagraph"/>
        <w:numPr>
          <w:ilvl w:val="2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Alle Antworten mit Duplikaten aus allen Fragebögen pro Frage auflisten (mit Komma und Leerzeichen getrennt)</w:t>
      </w:r>
    </w:p>
    <w:p w14:paraId="055C2365" w14:textId="01623131" w:rsidR="00B2605E" w:rsidRDefault="00B2605E" w:rsidP="00B2605E">
      <w:pPr>
        <w:pStyle w:val="ListParagraph"/>
        <w:numPr>
          <w:ilvl w:val="2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 ein Rechtschreibformat korrigieren</w:t>
      </w:r>
    </w:p>
    <w:p w14:paraId="2F05D368" w14:textId="3A847049" w:rsidR="00B2605E" w:rsidRDefault="00B2605E" w:rsidP="00B2605E">
      <w:pPr>
        <w:pStyle w:val="ListParagraph"/>
        <w:numPr>
          <w:ilvl w:val="2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Duplikate entfernen</w:t>
      </w:r>
    </w:p>
    <w:p w14:paraId="05D46CE0" w14:textId="3AADBFBC" w:rsidR="00B2605E" w:rsidRDefault="00B2605E" w:rsidP="00B2605E">
      <w:pPr>
        <w:pStyle w:val="ListParagraph"/>
        <w:numPr>
          <w:ilvl w:val="2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Kategorien für die angegebenen Skills bzw. Knowledge nach eigenem Ermessen festlegen</w:t>
      </w:r>
    </w:p>
    <w:p w14:paraId="36A1720E" w14:textId="14F42F58" w:rsidR="00B2605E" w:rsidRPr="00455A57" w:rsidRDefault="00B2605E" w:rsidP="00B2605E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=&gt; bitte bis nächste Woche Donnerstag alle einmal durchgehen!</w:t>
      </w:r>
    </w:p>
    <w:p w14:paraId="7BFCD90E" w14:textId="290408AE" w:rsidR="000B0317" w:rsidRPr="00455A57" w:rsidRDefault="009B7D56" w:rsidP="00455A5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</w:pPr>
      <w: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  <w:lang w:val="de-DE"/>
        </w:rPr>
        <w:t>Mitgliederdatenbank:</w:t>
      </w:r>
    </w:p>
    <w:p w14:paraId="4D3A98C4" w14:textId="6B8A4A52" w:rsidR="00455A57" w:rsidRDefault="00B2605E" w:rsidP="009B7D56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Hendrik setzt Workshop für Datenbanken auf (in ein paar Wochen; wahrscheinlich ein Tag am Wochenende)</w:t>
      </w:r>
    </w:p>
    <w:p w14:paraId="33522AB8" w14:textId="139CB78B" w:rsidR="00B2605E" w:rsidRDefault="00B2605E" w:rsidP="009B7D56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Knowledge wird in das SQL-Schema von Hendrik eingefügt (siehe dazu Kommentar von Niklas in </w:t>
      </w:r>
      <w:r>
        <w:rPr>
          <w:sz w:val="24"/>
          <w:szCs w:val="24"/>
          <w:lang w:val="de-DE"/>
        </w:rPr>
        <w:t>„SQL-</w:t>
      </w:r>
      <w:proofErr w:type="spellStart"/>
      <w:r>
        <w:rPr>
          <w:sz w:val="24"/>
          <w:szCs w:val="24"/>
          <w:lang w:val="de-DE"/>
        </w:rPr>
        <w:t>Queries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Skill</w:t>
      </w:r>
      <w:proofErr w:type="spellEnd"/>
      <w:r>
        <w:rPr>
          <w:sz w:val="24"/>
          <w:szCs w:val="24"/>
          <w:lang w:val="de-DE"/>
        </w:rPr>
        <w:t xml:space="preserve"> Database“</w:t>
      </w:r>
    </w:p>
    <w:p w14:paraId="0040F781" w14:textId="0636488F" w:rsidR="00B2605E" w:rsidRPr="009B7D56" w:rsidRDefault="00B2605E" w:rsidP="009B7D56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=&gt; Bitte bis dahin weiter das Dokument „SQL-</w:t>
      </w:r>
      <w:proofErr w:type="spellStart"/>
      <w:r>
        <w:rPr>
          <w:sz w:val="24"/>
          <w:szCs w:val="24"/>
          <w:lang w:val="de-DE"/>
        </w:rPr>
        <w:t>Queries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Skill</w:t>
      </w:r>
      <w:proofErr w:type="spellEnd"/>
      <w:r>
        <w:rPr>
          <w:sz w:val="24"/>
          <w:szCs w:val="24"/>
          <w:lang w:val="de-DE"/>
        </w:rPr>
        <w:t xml:space="preserve"> Database“ füllen!</w:t>
      </w:r>
    </w:p>
    <w:p w14:paraId="2DF36E29" w14:textId="19567047" w:rsidR="00537196" w:rsidRDefault="00537196" w:rsidP="00537196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</w:pPr>
      <w:r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To Dos</w:t>
      </w:r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 xml:space="preserve"> (</w:t>
      </w:r>
      <w:proofErr w:type="spellStart"/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siehe</w:t>
      </w:r>
      <w:proofErr w:type="spellEnd"/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 xml:space="preserve"> </w:t>
      </w:r>
      <w:proofErr w:type="spellStart"/>
      <w:r w:rsidR="00F06D92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Clickup</w:t>
      </w:r>
      <w:proofErr w:type="spellEnd"/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 xml:space="preserve"> -&gt; Information </w:t>
      </w:r>
      <w:r w:rsidR="00F06D92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T</w:t>
      </w:r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 xml:space="preserve">echnology -&gt; </w:t>
      </w:r>
      <w:r w:rsidR="000B0317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Data Science</w:t>
      </w:r>
      <w:r w:rsidR="00616528" w:rsidRPr="000B0317">
        <w:rPr>
          <w:rFonts w:asciiTheme="majorHAnsi" w:eastAsiaTheme="majorEastAsia" w:hAnsiTheme="majorHAnsi" w:cstheme="majorBidi"/>
          <w:b/>
          <w:color w:val="7F7F7F" w:themeColor="text1" w:themeTint="80"/>
          <w:sz w:val="24"/>
          <w:szCs w:val="22"/>
        </w:rPr>
        <w:t>)</w:t>
      </w:r>
    </w:p>
    <w:p w14:paraId="30021C7F" w14:textId="5505B775" w:rsidR="00F06D92" w:rsidRPr="00B2605E" w:rsidRDefault="000B0317" w:rsidP="00F06D92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de-DE"/>
        </w:rPr>
      </w:pPr>
      <w:r w:rsidRPr="000B0317">
        <w:rPr>
          <w:sz w:val="24"/>
          <w:szCs w:val="24"/>
          <w:lang w:val="de-DE"/>
        </w:rPr>
        <w:t xml:space="preserve">Alle: Word-Doc </w:t>
      </w:r>
      <w:r w:rsidR="00B2605E">
        <w:rPr>
          <w:sz w:val="24"/>
          <w:szCs w:val="24"/>
          <w:lang w:val="de-DE"/>
        </w:rPr>
        <w:t>„SQL-</w:t>
      </w:r>
      <w:proofErr w:type="spellStart"/>
      <w:r w:rsidR="00B2605E">
        <w:rPr>
          <w:sz w:val="24"/>
          <w:szCs w:val="24"/>
          <w:lang w:val="de-DE"/>
        </w:rPr>
        <w:t>Queries</w:t>
      </w:r>
      <w:proofErr w:type="spellEnd"/>
      <w:r w:rsidR="00B2605E">
        <w:rPr>
          <w:sz w:val="24"/>
          <w:szCs w:val="24"/>
          <w:lang w:val="de-DE"/>
        </w:rPr>
        <w:t xml:space="preserve"> </w:t>
      </w:r>
      <w:proofErr w:type="spellStart"/>
      <w:r w:rsidR="00B2605E">
        <w:rPr>
          <w:sz w:val="24"/>
          <w:szCs w:val="24"/>
          <w:lang w:val="de-DE"/>
        </w:rPr>
        <w:t>Skill</w:t>
      </w:r>
      <w:proofErr w:type="spellEnd"/>
      <w:r w:rsidR="00B2605E">
        <w:rPr>
          <w:sz w:val="24"/>
          <w:szCs w:val="24"/>
          <w:lang w:val="de-DE"/>
        </w:rPr>
        <w:t xml:space="preserve"> Database“</w:t>
      </w:r>
      <w:r w:rsidR="00B2605E">
        <w:rPr>
          <w:sz w:val="24"/>
          <w:szCs w:val="24"/>
          <w:lang w:val="de-DE"/>
        </w:rPr>
        <w:t xml:space="preserve"> </w:t>
      </w:r>
      <w:r w:rsidRPr="000B0317">
        <w:rPr>
          <w:sz w:val="24"/>
          <w:szCs w:val="24"/>
          <w:lang w:val="de-DE"/>
        </w:rPr>
        <w:t>in Data Science/</w:t>
      </w:r>
      <w:proofErr w:type="spellStart"/>
      <w:r w:rsidR="0006514E">
        <w:rPr>
          <w:sz w:val="24"/>
          <w:szCs w:val="24"/>
          <w:lang w:val="de-DE"/>
        </w:rPr>
        <w:t>Skill</w:t>
      </w:r>
      <w:proofErr w:type="spellEnd"/>
      <w:r w:rsidR="0006514E">
        <w:rPr>
          <w:sz w:val="24"/>
          <w:szCs w:val="24"/>
          <w:lang w:val="de-DE"/>
        </w:rPr>
        <w:t xml:space="preserve"> Database</w:t>
      </w:r>
      <w:r>
        <w:rPr>
          <w:sz w:val="24"/>
          <w:szCs w:val="24"/>
          <w:lang w:val="de-DE"/>
        </w:rPr>
        <w:t xml:space="preserve"> nutzen, um Prozesse für Abfragen und Insert-Statements in Mitgliederdatenbank zu schreiben. </w:t>
      </w:r>
    </w:p>
    <w:p w14:paraId="575BDDDE" w14:textId="298788C8" w:rsidR="00B2605E" w:rsidRPr="009F1DC6" w:rsidRDefault="00B2605E" w:rsidP="009F1DC6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Hendrik, Philipp, Niklas: </w:t>
      </w:r>
      <w:r>
        <w:rPr>
          <w:sz w:val="24"/>
          <w:szCs w:val="24"/>
          <w:lang w:val="de-DE"/>
        </w:rPr>
        <w:t>Bis nächste Woche suchen Hendrik, Philipp und Niklas nochmal nach APIs und Tools mit grafischer Oberfläche zur Analyse von eigenen Follower-Daten (bevorzugt LinkedIn und Instagram, da wir dort die meisten Follower haben)</w:t>
      </w:r>
    </w:p>
    <w:p w14:paraId="655FAE7A" w14:textId="04E44B63" w:rsidR="00500FB3" w:rsidRPr="000B0317" w:rsidRDefault="00EF68A1" w:rsidP="00F06D92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Alle: </w:t>
      </w:r>
      <w:r w:rsidR="009F1DC6">
        <w:rPr>
          <w:sz w:val="24"/>
          <w:szCs w:val="24"/>
          <w:lang w:val="de-DE"/>
        </w:rPr>
        <w:t xml:space="preserve">Bitte jeder für sich das Dokument „Data </w:t>
      </w:r>
      <w:proofErr w:type="spellStart"/>
      <w:r w:rsidR="009F1DC6">
        <w:rPr>
          <w:sz w:val="24"/>
          <w:szCs w:val="24"/>
          <w:lang w:val="de-DE"/>
        </w:rPr>
        <w:t>Cleaning</w:t>
      </w:r>
      <w:proofErr w:type="spellEnd"/>
      <w:r w:rsidR="009F1DC6">
        <w:rPr>
          <w:sz w:val="24"/>
          <w:szCs w:val="24"/>
          <w:lang w:val="de-DE"/>
        </w:rPr>
        <w:t xml:space="preserve"> Profile </w:t>
      </w:r>
      <w:proofErr w:type="spellStart"/>
      <w:r w:rsidR="009F1DC6">
        <w:rPr>
          <w:sz w:val="24"/>
          <w:szCs w:val="24"/>
          <w:lang w:val="de-DE"/>
        </w:rPr>
        <w:t>Questionnaire</w:t>
      </w:r>
      <w:proofErr w:type="spellEnd"/>
      <w:r w:rsidR="009F1DC6">
        <w:rPr>
          <w:sz w:val="24"/>
          <w:szCs w:val="24"/>
          <w:lang w:val="de-DE"/>
        </w:rPr>
        <w:t>“ ausfüllen und in Dropbox ablegen (bitte nicht die Vorlage überschreiben!) =&gt; Details siehe oben unter Steckbriefe Mitglieder!</w:t>
      </w:r>
    </w:p>
    <w:p w14:paraId="6018914D" w14:textId="122964C9" w:rsidR="00537196" w:rsidRPr="002C178B" w:rsidRDefault="00537196" w:rsidP="00537196">
      <w:pPr>
        <w:rPr>
          <w:b/>
          <w:bCs/>
          <w:sz w:val="24"/>
          <w:szCs w:val="24"/>
          <w:lang w:val="de-DE"/>
        </w:rPr>
      </w:pPr>
      <w:r w:rsidRPr="002C178B">
        <w:rPr>
          <w:b/>
          <w:bCs/>
          <w:sz w:val="24"/>
          <w:szCs w:val="24"/>
          <w:lang w:val="de-DE"/>
        </w:rPr>
        <w:t xml:space="preserve">Nächstes Meeting: </w:t>
      </w:r>
      <w:r w:rsidR="009F1DC6">
        <w:rPr>
          <w:b/>
          <w:bCs/>
          <w:sz w:val="24"/>
          <w:szCs w:val="24"/>
          <w:lang w:val="de-DE"/>
        </w:rPr>
        <w:t>Do., 24.09.2020, 20:00</w:t>
      </w:r>
      <w:r w:rsidRPr="002C178B">
        <w:rPr>
          <w:b/>
          <w:bCs/>
          <w:sz w:val="24"/>
          <w:szCs w:val="24"/>
          <w:lang w:val="de-DE"/>
        </w:rPr>
        <w:t xml:space="preserve"> (</w:t>
      </w:r>
      <w:r w:rsidR="000B0317">
        <w:rPr>
          <w:b/>
          <w:bCs/>
          <w:sz w:val="24"/>
          <w:szCs w:val="24"/>
          <w:lang w:val="de-DE"/>
        </w:rPr>
        <w:t>Gleicher Link</w:t>
      </w:r>
      <w:r w:rsidR="009F1DC6">
        <w:rPr>
          <w:b/>
          <w:bCs/>
          <w:sz w:val="24"/>
          <w:szCs w:val="24"/>
          <w:lang w:val="de-DE"/>
        </w:rPr>
        <w:t xml:space="preserve"> wie immer</w:t>
      </w:r>
      <w:r w:rsidRPr="002C178B">
        <w:rPr>
          <w:b/>
          <w:bCs/>
          <w:sz w:val="24"/>
          <w:szCs w:val="24"/>
          <w:lang w:val="de-DE"/>
        </w:rPr>
        <w:t>)</w:t>
      </w:r>
    </w:p>
    <w:sectPr w:rsidR="00537196" w:rsidRPr="002C178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F950A" w14:textId="77777777" w:rsidR="00FD6D3C" w:rsidRDefault="00FD6D3C">
      <w:r>
        <w:separator/>
      </w:r>
    </w:p>
    <w:p w14:paraId="0E655071" w14:textId="77777777" w:rsidR="00FD6D3C" w:rsidRDefault="00FD6D3C"/>
  </w:endnote>
  <w:endnote w:type="continuationSeparator" w:id="0">
    <w:p w14:paraId="23E5FE38" w14:textId="77777777" w:rsidR="00FD6D3C" w:rsidRDefault="00FD6D3C">
      <w:r>
        <w:continuationSeparator/>
      </w:r>
    </w:p>
    <w:p w14:paraId="49566636" w14:textId="77777777" w:rsidR="00FD6D3C" w:rsidRDefault="00FD6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182E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0AF10" w14:textId="77777777" w:rsidR="00FD6D3C" w:rsidRDefault="00FD6D3C">
      <w:r>
        <w:separator/>
      </w:r>
    </w:p>
    <w:p w14:paraId="00B8DDBF" w14:textId="77777777" w:rsidR="00FD6D3C" w:rsidRDefault="00FD6D3C"/>
  </w:footnote>
  <w:footnote w:type="continuationSeparator" w:id="0">
    <w:p w14:paraId="08C574D1" w14:textId="77777777" w:rsidR="00FD6D3C" w:rsidRDefault="00FD6D3C">
      <w:r>
        <w:continuationSeparator/>
      </w:r>
    </w:p>
    <w:p w14:paraId="1A1F3A57" w14:textId="77777777" w:rsidR="00FD6D3C" w:rsidRDefault="00FD6D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2C97"/>
    <w:multiLevelType w:val="hybridMultilevel"/>
    <w:tmpl w:val="3C8AFAF8"/>
    <w:lvl w:ilvl="0" w:tplc="E3640D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20675"/>
    <w:multiLevelType w:val="hybridMultilevel"/>
    <w:tmpl w:val="AD088012"/>
    <w:lvl w:ilvl="0" w:tplc="D05E5FE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1F"/>
    <w:rsid w:val="0006514E"/>
    <w:rsid w:val="000A3D71"/>
    <w:rsid w:val="000B0317"/>
    <w:rsid w:val="000F002C"/>
    <w:rsid w:val="000F312B"/>
    <w:rsid w:val="001C021F"/>
    <w:rsid w:val="001E590B"/>
    <w:rsid w:val="0022716F"/>
    <w:rsid w:val="002C178B"/>
    <w:rsid w:val="00455A57"/>
    <w:rsid w:val="00500FB3"/>
    <w:rsid w:val="00537196"/>
    <w:rsid w:val="005B4921"/>
    <w:rsid w:val="005B5176"/>
    <w:rsid w:val="00616528"/>
    <w:rsid w:val="006A2157"/>
    <w:rsid w:val="006D6F6A"/>
    <w:rsid w:val="00716428"/>
    <w:rsid w:val="00751874"/>
    <w:rsid w:val="007610AE"/>
    <w:rsid w:val="00807843"/>
    <w:rsid w:val="00830608"/>
    <w:rsid w:val="008C2411"/>
    <w:rsid w:val="008E7A7F"/>
    <w:rsid w:val="009B7D56"/>
    <w:rsid w:val="009F1DC6"/>
    <w:rsid w:val="00A3121F"/>
    <w:rsid w:val="00B2605E"/>
    <w:rsid w:val="00C35508"/>
    <w:rsid w:val="00C57E25"/>
    <w:rsid w:val="00D55D4D"/>
    <w:rsid w:val="00DC59B3"/>
    <w:rsid w:val="00E25636"/>
    <w:rsid w:val="00EF68A1"/>
    <w:rsid w:val="00F06D92"/>
    <w:rsid w:val="00F86335"/>
    <w:rsid w:val="00FC37C1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D7BFD"/>
  <w15:chartTrackingRefBased/>
  <w15:docId w15:val="{935EE785-E8EE-CA49-9088-7DFD6060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C02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lasmarx/Library/Containers/com.microsoft.Word/Data/Library/Application%20Support/Microsoft/Office/16.0/DTS/en-GB%7b4D002708-9398-F548-BB53-36867B064017%7d/%7b00004A30-89AB-2E45-8E9C-84BDBF1ED1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{00004A30-89AB-2E45-8E9C-84BDBF1ED124}tf10002086.dotx</Template>
  <TotalTime>144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Marx, Niklas</dc:creator>
  <cp:keywords/>
  <dc:description/>
  <cp:lastModifiedBy>Marx, Niklas</cp:lastModifiedBy>
  <cp:revision>15</cp:revision>
  <dcterms:created xsi:type="dcterms:W3CDTF">2020-06-09T19:12:00Z</dcterms:created>
  <dcterms:modified xsi:type="dcterms:W3CDTF">2020-09-17T19:19:00Z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